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F36DD" w14:textId="0B9EA37D" w:rsidR="004D36D7" w:rsidRPr="00FD4A68" w:rsidRDefault="00000000" w:rsidP="00D306D3">
      <w:pPr>
        <w:pStyle w:val="Title"/>
        <w:rPr>
          <w:rStyle w:val="LabTitleInstVersred"/>
          <w:b/>
          <w:color w:val="auto"/>
        </w:rPr>
      </w:pPr>
      <w:sdt>
        <w:sdtPr>
          <w:rPr>
            <w:b w:val="0"/>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A2F">
            <w:t xml:space="preserve">Lab </w:t>
          </w:r>
          <w:r w:rsidR="008D4C46">
            <w:t>2</w:t>
          </w:r>
          <w:r w:rsidR="00041A2F">
            <w:t>- View Network Device MAC Addresses</w:t>
          </w:r>
        </w:sdtContent>
      </w:sdt>
    </w:p>
    <w:p w14:paraId="2430BF0D" w14:textId="77777777" w:rsidR="00D306D3" w:rsidRDefault="00D306D3" w:rsidP="00D306D3">
      <w:pPr>
        <w:pStyle w:val="Heading1"/>
      </w:pPr>
      <w:r>
        <w:t>Topology</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Heading1"/>
      </w:pPr>
      <w:r w:rsidRPr="00BB73FF">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rsidRPr="00E87D62">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rsidRPr="00E87D62">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rsidRPr="00E87D62">
              <w:t>Default Gateway</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N/A</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rsidRPr="00E87D62">
              <w:t>PC-A</w:t>
            </w:r>
          </w:p>
        </w:tc>
        <w:tc>
          <w:tcPr>
            <w:tcW w:w="2070" w:type="dxa"/>
            <w:vAlign w:val="bottom"/>
          </w:tcPr>
          <w:p w14:paraId="6A79A8AB" w14:textId="77777777" w:rsidR="00D306D3" w:rsidRPr="00E87D62" w:rsidRDefault="00D306D3" w:rsidP="0025201F">
            <w:pPr>
              <w:pStyle w:val="TableText"/>
            </w:pPr>
            <w:r w:rsidRPr="00E87D62">
              <w:t>NIC</w:t>
            </w:r>
          </w:p>
        </w:tc>
        <w:tc>
          <w:tcPr>
            <w:tcW w:w="2070" w:type="dxa"/>
            <w:vAlign w:val="bottom"/>
          </w:tcPr>
          <w:p w14:paraId="58488EEC" w14:textId="77777777" w:rsidR="00D306D3" w:rsidRPr="00E87D62" w:rsidRDefault="00D306D3" w:rsidP="0025201F">
            <w:pPr>
              <w:pStyle w:val="TableText"/>
            </w:pPr>
            <w:r w:rsidRPr="00E87D62">
              <w:t>192.168.1.3</w:t>
            </w:r>
          </w:p>
        </w:tc>
        <w:tc>
          <w:tcPr>
            <w:tcW w:w="2082" w:type="dxa"/>
            <w:vAlign w:val="bottom"/>
          </w:tcPr>
          <w:p w14:paraId="729FD5AA" w14:textId="77777777" w:rsidR="00D306D3" w:rsidRPr="00E87D62" w:rsidRDefault="00D306D3" w:rsidP="0025201F">
            <w:pPr>
              <w:pStyle w:val="TableText"/>
            </w:pPr>
            <w:r w:rsidRPr="00E87D62">
              <w:t>255.255.255.0</w:t>
            </w:r>
          </w:p>
        </w:tc>
        <w:tc>
          <w:tcPr>
            <w:tcW w:w="1800" w:type="dxa"/>
            <w:vAlign w:val="bottom"/>
          </w:tcPr>
          <w:p w14:paraId="78D4C41B" w14:textId="77777777" w:rsidR="00D306D3" w:rsidRPr="00E87D62" w:rsidRDefault="00D306D3" w:rsidP="0025201F">
            <w:pPr>
              <w:pStyle w:val="TableText"/>
            </w:pPr>
            <w:r w:rsidRPr="00E87D62">
              <w:t>192.168.1.1</w:t>
            </w:r>
          </w:p>
        </w:tc>
      </w:tr>
    </w:tbl>
    <w:p w14:paraId="2447AD30" w14:textId="77777777" w:rsidR="00D306D3" w:rsidRPr="00BB73FF" w:rsidRDefault="00D306D3" w:rsidP="00D306D3">
      <w:pPr>
        <w:pStyle w:val="Heading1"/>
      </w:pPr>
      <w:r w:rsidRPr="00BB73FF">
        <w:t>Objective</w:t>
      </w:r>
      <w:r>
        <w:t>s</w:t>
      </w:r>
    </w:p>
    <w:p w14:paraId="6CCBD836" w14:textId="77777777" w:rsidR="00D306D3" w:rsidRPr="004C0909" w:rsidRDefault="00D306D3" w:rsidP="00D306D3">
      <w:pPr>
        <w:pStyle w:val="BodyTextL25Bold"/>
      </w:pPr>
      <w:r>
        <w:t>Part 1: Configure Devices and Verify Connectivity</w:t>
      </w:r>
    </w:p>
    <w:p w14:paraId="63327E49" w14:textId="77777777" w:rsidR="00D306D3" w:rsidRDefault="00D306D3" w:rsidP="00D306D3">
      <w:pPr>
        <w:pStyle w:val="BodyTextL25Bold"/>
      </w:pPr>
      <w:r>
        <w:t>Part 2: Display, Describe, and Analyze Ethernet MAC Addresses</w:t>
      </w:r>
    </w:p>
    <w:p w14:paraId="23239B4D" w14:textId="77777777" w:rsidR="00D306D3" w:rsidRPr="00C07FD9" w:rsidRDefault="00D306D3" w:rsidP="00D306D3">
      <w:pPr>
        <w:pStyle w:val="Heading1"/>
      </w:pPr>
      <w:r>
        <w:t>Background / Scenario</w:t>
      </w:r>
    </w:p>
    <w:p w14:paraId="28099837" w14:textId="77777777" w:rsidR="00D306D3" w:rsidRDefault="00D306D3" w:rsidP="00D306D3">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13213526" w14:textId="77777777" w:rsidR="00D306D3" w:rsidRDefault="00D306D3" w:rsidP="00D306D3">
      <w:pPr>
        <w:pStyle w:val="BodyTextL25"/>
      </w:pPr>
      <w:r>
        <w:t>You will cable the equipment as shown in the topology. You will configure the switch and PC to match the addressing table. You will verify your configurations by testing for network connectivity.</w:t>
      </w:r>
    </w:p>
    <w:p w14:paraId="7C00AAFF" w14:textId="77777777" w:rsidR="00D306D3" w:rsidRDefault="00D306D3" w:rsidP="00D306D3">
      <w:pPr>
        <w:pStyle w:val="BodyTextL25"/>
      </w:pPr>
      <w:r>
        <w:t>After the devices have been configured and network connectivity has been verified, you will use various commands to retrieve information from the devices to answer questions about your network equipment.</w:t>
      </w:r>
    </w:p>
    <w:p w14:paraId="40AD01AE" w14:textId="77777777" w:rsidR="00D306D3" w:rsidRDefault="00D306D3" w:rsidP="00D306D3">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48265297" w14:textId="77777777" w:rsidR="00D306D3" w:rsidRPr="00683036" w:rsidRDefault="00D306D3" w:rsidP="00D306D3">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14:paraId="5C9E719D" w14:textId="77777777" w:rsidR="00D306D3" w:rsidRDefault="00D306D3" w:rsidP="00D306D3">
      <w:pPr>
        <w:pStyle w:val="Heading1"/>
      </w:pPr>
      <w:r>
        <w:t>Required Resources</w:t>
      </w:r>
    </w:p>
    <w:p w14:paraId="45798CF8" w14:textId="77777777" w:rsidR="00D306D3" w:rsidRDefault="00D306D3" w:rsidP="00D306D3">
      <w:pPr>
        <w:pStyle w:val="Bulletlevel1"/>
        <w:spacing w:before="60" w:after="60" w:line="276" w:lineRule="auto"/>
      </w:pPr>
      <w:r>
        <w:t>1 Switch (Cisco 2960 with Cisco IOS Release 15.2(2) lanbasek9 image or comparable)</w:t>
      </w:r>
    </w:p>
    <w:p w14:paraId="6321F1D7" w14:textId="77777777" w:rsidR="00D306D3" w:rsidRDefault="00D306D3" w:rsidP="00D306D3">
      <w:pPr>
        <w:pStyle w:val="Bulletlevel1"/>
        <w:spacing w:before="60" w:after="60" w:line="276" w:lineRule="auto"/>
      </w:pPr>
      <w:r>
        <w:t>1 PC (Windows with a terminal emulation program, such as Tera Term)</w:t>
      </w:r>
    </w:p>
    <w:p w14:paraId="2847A697" w14:textId="77777777" w:rsidR="00D306D3" w:rsidRDefault="00D306D3" w:rsidP="00D306D3">
      <w:pPr>
        <w:pStyle w:val="Bulletlevel1"/>
        <w:spacing w:before="60" w:after="60" w:line="276" w:lineRule="auto"/>
      </w:pPr>
      <w:r>
        <w:t>Console cable to configure the Cisco switch via the console ports</w:t>
      </w:r>
    </w:p>
    <w:p w14:paraId="5FCEAE65" w14:textId="77777777" w:rsidR="00D306D3" w:rsidRDefault="00D306D3" w:rsidP="00D306D3">
      <w:pPr>
        <w:pStyle w:val="Bulletlevel1"/>
        <w:spacing w:before="60" w:after="60" w:line="276" w:lineRule="auto"/>
      </w:pPr>
      <w:r>
        <w:t>Ethernet cables as shown in the topology</w:t>
      </w:r>
    </w:p>
    <w:p w14:paraId="56E0840A" w14:textId="788E3667" w:rsidR="00103091" w:rsidRDefault="00103091" w:rsidP="00B92246">
      <w:pPr>
        <w:pStyle w:val="Heading1"/>
      </w:pPr>
      <w:r>
        <w:lastRenderedPageBreak/>
        <w:t>Instructions</w:t>
      </w:r>
    </w:p>
    <w:p w14:paraId="170533BB" w14:textId="3E08137D" w:rsidR="00D306D3" w:rsidRPr="00A60146" w:rsidRDefault="00D306D3" w:rsidP="004F7CFF">
      <w:pPr>
        <w:pStyle w:val="Heading2"/>
      </w:pPr>
      <w:r w:rsidRPr="004C0909">
        <w:t xml:space="preserve">Configure </w:t>
      </w:r>
      <w:r>
        <w:t>Devices and Verify Connectivity</w:t>
      </w:r>
    </w:p>
    <w:p w14:paraId="3D9E5B02" w14:textId="77777777" w:rsidR="00D306D3" w:rsidRDefault="00D306D3" w:rsidP="00D306D3">
      <w:pPr>
        <w:pStyle w:val="BodyTextL25"/>
      </w:pPr>
      <w:r>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Default="00D306D3" w:rsidP="002C6C17">
      <w:pPr>
        <w:pStyle w:val="Heading3"/>
      </w:pPr>
      <w:r>
        <w:t>Cable the network as shown in the topology.</w:t>
      </w:r>
    </w:p>
    <w:p w14:paraId="139E7B81" w14:textId="77777777" w:rsidR="00D306D3" w:rsidRDefault="00D306D3" w:rsidP="002C6C17">
      <w:pPr>
        <w:pStyle w:val="SubStepAlpha"/>
      </w:pPr>
      <w:r>
        <w:t>Attach the devices shown in the topology and cable as necessary.</w:t>
      </w:r>
    </w:p>
    <w:p w14:paraId="41F4BDA2" w14:textId="77777777" w:rsidR="00D306D3" w:rsidRDefault="00D306D3" w:rsidP="00D306D3">
      <w:pPr>
        <w:pStyle w:val="SubStepAlpha"/>
      </w:pPr>
      <w:r>
        <w:t>Power on all the devices in the topology.</w:t>
      </w:r>
    </w:p>
    <w:p w14:paraId="651BCB69" w14:textId="77777777" w:rsidR="00D306D3" w:rsidRPr="00C07FD9" w:rsidRDefault="00D306D3" w:rsidP="002C6C17">
      <w:pPr>
        <w:pStyle w:val="Heading3"/>
      </w:pPr>
      <w:r w:rsidRPr="00933F28">
        <w:t xml:space="preserve">Configure the </w:t>
      </w:r>
      <w:r>
        <w:t>IPv4 address for the PC</w:t>
      </w:r>
      <w:r w:rsidRPr="00933F28">
        <w:t>.</w:t>
      </w:r>
    </w:p>
    <w:p w14:paraId="765779FF" w14:textId="77777777" w:rsidR="00D306D3" w:rsidRDefault="00D306D3" w:rsidP="002C6C17">
      <w:pPr>
        <w:pStyle w:val="SubStepAlpha"/>
      </w:pPr>
      <w:r>
        <w:t>Configure the IPv4 address, subnet mask, and default gateway address for PC-A.</w:t>
      </w:r>
    </w:p>
    <w:p w14:paraId="14F01956" w14:textId="77777777" w:rsidR="00D306D3" w:rsidRDefault="00D306D3" w:rsidP="00F40890">
      <w:pPr>
        <w:pStyle w:val="SubStepAlpha"/>
        <w:spacing w:after="0"/>
      </w:pPr>
      <w:r>
        <w:t>From the command prompt on PC-A, ping the switch address.</w:t>
      </w:r>
    </w:p>
    <w:p w14:paraId="5A08A8B8" w14:textId="77777777" w:rsidR="002C6C17" w:rsidRDefault="002C6C17" w:rsidP="002C6C17">
      <w:pPr>
        <w:pStyle w:val="ConfigWindow"/>
      </w:pPr>
      <w:r>
        <w:t>Open a Windows command prompt</w:t>
      </w:r>
    </w:p>
    <w:p w14:paraId="193D88B1" w14:textId="77777777" w:rsidR="002C6C17" w:rsidRDefault="002C6C17" w:rsidP="002C6C17">
      <w:pPr>
        <w:pStyle w:val="Heading4"/>
      </w:pPr>
      <w:r>
        <w:t>Question:</w:t>
      </w:r>
    </w:p>
    <w:p w14:paraId="68B1ACB7" w14:textId="77777777" w:rsidR="00D306D3" w:rsidRDefault="00D306D3" w:rsidP="002C6C17">
      <w:pPr>
        <w:pStyle w:val="BodyTextL50"/>
        <w:spacing w:before="0"/>
      </w:pPr>
      <w:r>
        <w:t>Were the pings successful? Explain.</w:t>
      </w:r>
    </w:p>
    <w:p w14:paraId="00111FF0" w14:textId="02C26DB7" w:rsidR="000B615E" w:rsidRDefault="000B615E" w:rsidP="002C6C17">
      <w:pPr>
        <w:pStyle w:val="BodyTextL50"/>
        <w:spacing w:before="0"/>
      </w:pPr>
      <w:r>
        <w:t>-The switch has not been configured yet</w:t>
      </w:r>
    </w:p>
    <w:p w14:paraId="033BCE16" w14:textId="77777777" w:rsidR="00D306D3" w:rsidRDefault="002C6C17" w:rsidP="002C6C17">
      <w:pPr>
        <w:pStyle w:val="AnswerLineL50"/>
      </w:pPr>
      <w:r>
        <w:t>Type your answers here.</w:t>
      </w:r>
    </w:p>
    <w:p w14:paraId="34939A18" w14:textId="77777777" w:rsidR="002C6C17" w:rsidRPr="002C6C17" w:rsidRDefault="002C6C17" w:rsidP="002C6C17">
      <w:pPr>
        <w:pStyle w:val="ConfigWindow"/>
      </w:pPr>
      <w:r w:rsidRPr="002C6C17">
        <w:t>Close a Windows command prompt</w:t>
      </w:r>
    </w:p>
    <w:p w14:paraId="1D8B5E0B" w14:textId="77777777" w:rsidR="00D306D3" w:rsidRDefault="00D306D3" w:rsidP="002C6C17">
      <w:pPr>
        <w:pStyle w:val="Heading3"/>
      </w:pPr>
      <w:r>
        <w:t>Configure basic settings for the switch.</w:t>
      </w:r>
    </w:p>
    <w:p w14:paraId="06A37EE0" w14:textId="77777777" w:rsidR="00D306D3" w:rsidRPr="005157DE" w:rsidRDefault="00D306D3" w:rsidP="00D306D3">
      <w:pPr>
        <w:pStyle w:val="BodyTextL25"/>
      </w:pPr>
      <w:r>
        <w:t>In this step, you will configure the device name and the IP address, and disable DNS lookup on the switch.</w:t>
      </w:r>
    </w:p>
    <w:p w14:paraId="494717AA" w14:textId="77777777" w:rsidR="00D306D3" w:rsidRDefault="00D306D3" w:rsidP="004F7CFF">
      <w:pPr>
        <w:pStyle w:val="SubStepAlpha"/>
      </w:pPr>
      <w:r>
        <w:t>Console into the switch and enter global configuration mode.</w:t>
      </w:r>
    </w:p>
    <w:p w14:paraId="4763A8C1" w14:textId="77777777" w:rsidR="004F7CFF" w:rsidRDefault="004F7CFF" w:rsidP="004F7CFF">
      <w:pPr>
        <w:pStyle w:val="ConfigWindow"/>
      </w:pPr>
      <w:r>
        <w:t>Open a configuration window.</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rsidRPr="00815479">
        <w:t>Enter configuration commands, one per line.  End with CNTL/Z.</w:t>
      </w:r>
    </w:p>
    <w:p w14:paraId="7693C9D3" w14:textId="77777777" w:rsidR="00D306D3" w:rsidRDefault="00D306D3" w:rsidP="00D306D3">
      <w:pPr>
        <w:pStyle w:val="CMD"/>
      </w:pPr>
      <w:r>
        <w:t>Switch(config)#</w:t>
      </w:r>
    </w:p>
    <w:p w14:paraId="1EB291F3" w14:textId="77777777" w:rsidR="00D306D3" w:rsidRDefault="00D306D3" w:rsidP="004F7CFF">
      <w:pPr>
        <w:pStyle w:val="SubStepAlpha"/>
      </w:pPr>
      <w:r>
        <w:t>Assign a hostname to the switch based on the Addressing Table.</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Disable DNS lookup.</w:t>
      </w:r>
    </w:p>
    <w:p w14:paraId="3CEFA66B" w14:textId="77777777" w:rsidR="00D306D3" w:rsidRPr="005157DE" w:rsidRDefault="00D306D3" w:rsidP="00D306D3">
      <w:pPr>
        <w:pStyle w:val="CMD"/>
        <w:rPr>
          <w:b/>
        </w:rPr>
      </w:pPr>
      <w:r>
        <w:t xml:space="preserve">S1(config)# </w:t>
      </w:r>
      <w:r>
        <w:rPr>
          <w:b/>
        </w:rPr>
        <w:t>no ip domain-lookup</w:t>
      </w:r>
    </w:p>
    <w:p w14:paraId="50D0204D" w14:textId="77777777" w:rsidR="00D306D3" w:rsidRDefault="00D306D3" w:rsidP="004F7CFF">
      <w:pPr>
        <w:pStyle w:val="SubStepAlpha"/>
      </w:pPr>
      <w:r>
        <w:t>Configure and enable the SVI interface for VLAN 1.</w:t>
      </w:r>
    </w:p>
    <w:p w14:paraId="5B74041C" w14:textId="77777777" w:rsidR="00D306D3" w:rsidRPr="00DB6AD5" w:rsidRDefault="00D306D3" w:rsidP="00D306D3">
      <w:pPr>
        <w:pStyle w:val="CMD"/>
        <w:rPr>
          <w:b/>
        </w:rPr>
      </w:pPr>
      <w:r>
        <w:t xml:space="preserve">S1(config)# </w:t>
      </w:r>
      <w:r w:rsidRPr="00A741FB">
        <w:rPr>
          <w:b/>
        </w:rPr>
        <w:t xml:space="preserve">interface </w:t>
      </w:r>
      <w:r w:rsidRPr="00BE4737">
        <w:rPr>
          <w:b/>
        </w:rPr>
        <w:t>vlan 1</w:t>
      </w:r>
    </w:p>
    <w:p w14:paraId="0CCE93B8" w14:textId="01523ADC" w:rsidR="00D306D3" w:rsidRDefault="00D306D3" w:rsidP="00D306D3">
      <w:pPr>
        <w:pStyle w:val="CMD"/>
        <w:rPr>
          <w:b/>
        </w:rPr>
      </w:pPr>
      <w:r>
        <w:t>S</w:t>
      </w:r>
      <w:r w:rsidRPr="005157DE">
        <w:t>1</w:t>
      </w:r>
      <w:r>
        <w:t>(config-if)#</w:t>
      </w:r>
      <w:r w:rsidRPr="005157DE">
        <w:t xml:space="preserve"> </w:t>
      </w:r>
      <w:r w:rsidRPr="00DB6AD5">
        <w:rPr>
          <w:b/>
        </w:rPr>
        <w:t>ip address 192.168.1.</w:t>
      </w:r>
      <w:r w:rsidR="00995A31">
        <w:rPr>
          <w:b/>
        </w:rPr>
        <w:t>2</w:t>
      </w:r>
      <w:r w:rsidRPr="00DB6AD5">
        <w:rPr>
          <w:b/>
        </w:rPr>
        <w:t xml:space="preserve"> 255.255.255.0</w:t>
      </w:r>
    </w:p>
    <w:p w14:paraId="6C05C2BF" w14:textId="77777777" w:rsidR="00D306D3" w:rsidRDefault="00D306D3" w:rsidP="00D306D3">
      <w:pPr>
        <w:pStyle w:val="CMD"/>
        <w:rPr>
          <w:b/>
        </w:rPr>
      </w:pPr>
      <w:r>
        <w:t>S1(config-if)#</w:t>
      </w:r>
      <w:r w:rsidRPr="005157DE">
        <w:rPr>
          <w:b/>
        </w:rPr>
        <w:t xml:space="preserve"> </w:t>
      </w:r>
      <w:r>
        <w:rPr>
          <w:b/>
        </w:rPr>
        <w:t>no shutdown</w:t>
      </w:r>
    </w:p>
    <w:p w14:paraId="340D0F7A" w14:textId="77777777" w:rsidR="00D306D3" w:rsidRDefault="00D306D3" w:rsidP="00D306D3">
      <w:pPr>
        <w:pStyle w:val="CMD"/>
        <w:rPr>
          <w:b/>
        </w:rPr>
      </w:pPr>
      <w:r>
        <w:t xml:space="preserve">S1(config-if)# </w:t>
      </w:r>
      <w:r>
        <w:rPr>
          <w:b/>
        </w:rPr>
        <w:t>end</w:t>
      </w:r>
    </w:p>
    <w:p w14:paraId="741778FC" w14:textId="77777777" w:rsidR="00D306D3" w:rsidRDefault="00D306D3" w:rsidP="00D306D3">
      <w:pPr>
        <w:pStyle w:val="CMDOutput"/>
      </w:pPr>
      <w:r w:rsidRPr="00BE4737">
        <w:t>*Mar  1 00:07:59.048: %SYS-5-CONFIG_I: Configured from console by console</w:t>
      </w:r>
    </w:p>
    <w:p w14:paraId="43894831" w14:textId="77777777" w:rsidR="004F7CFF" w:rsidRPr="00A741FB" w:rsidRDefault="004F7CFF" w:rsidP="004F7CFF">
      <w:pPr>
        <w:pStyle w:val="ConfigWindow"/>
      </w:pPr>
      <w:r>
        <w:t>Close a configuration window</w:t>
      </w:r>
    </w:p>
    <w:p w14:paraId="04A36854" w14:textId="77777777" w:rsidR="00D306D3" w:rsidRDefault="00D306D3" w:rsidP="004F7CFF">
      <w:pPr>
        <w:pStyle w:val="Heading3"/>
      </w:pPr>
      <w:r>
        <w:t>Verify network connectivity.</w:t>
      </w:r>
    </w:p>
    <w:p w14:paraId="0BE620E8" w14:textId="77777777" w:rsidR="004F7CFF" w:rsidRPr="004F7CFF" w:rsidRDefault="004F7CFF" w:rsidP="004F7CFF">
      <w:pPr>
        <w:pStyle w:val="ConfigWindow"/>
      </w:pPr>
      <w:r>
        <w:t>Open a Windows command prompt.</w:t>
      </w:r>
    </w:p>
    <w:p w14:paraId="664240B9" w14:textId="77777777" w:rsidR="00F40890" w:rsidRDefault="00F40890" w:rsidP="00F40890">
      <w:pPr>
        <w:pStyle w:val="BodyTextL25"/>
        <w:spacing w:before="0"/>
      </w:pPr>
      <w:r>
        <w:t>Ping the switch from PC-A.</w:t>
      </w:r>
    </w:p>
    <w:p w14:paraId="30D76BEA" w14:textId="1F846951" w:rsidR="00F40890" w:rsidRDefault="00F40890" w:rsidP="00F40890">
      <w:pPr>
        <w:pStyle w:val="Heading4"/>
      </w:pPr>
      <w:r>
        <w:t>Question:</w:t>
      </w:r>
    </w:p>
    <w:p w14:paraId="16891536" w14:textId="7DB8AD25" w:rsidR="004F7CFF" w:rsidRDefault="00D306D3" w:rsidP="00F40890">
      <w:pPr>
        <w:pStyle w:val="BodyTextL25"/>
        <w:spacing w:before="0"/>
      </w:pPr>
      <w:r>
        <w:t>Were the pings successful?</w:t>
      </w:r>
    </w:p>
    <w:p w14:paraId="23FF838C" w14:textId="77777777" w:rsidR="00D306D3" w:rsidRPr="00DA5780" w:rsidRDefault="004F7CFF" w:rsidP="004F7CFF">
      <w:pPr>
        <w:pStyle w:val="AnswerLineL25"/>
      </w:pPr>
      <w:r>
        <w:t>Type your answers here.</w:t>
      </w:r>
    </w:p>
    <w:p w14:paraId="56B32789" w14:textId="4425AC7A" w:rsidR="00D306D3" w:rsidRDefault="004F7CFF" w:rsidP="00881B66">
      <w:pPr>
        <w:pStyle w:val="ConfigWindow"/>
      </w:pPr>
      <w:r>
        <w:t>Close a Windows command prompt.</w:t>
      </w:r>
      <w:r w:rsidR="00D306D3">
        <w:t>Display, Describe, and Analyze Ethernet MAC Addresses</w:t>
      </w:r>
    </w:p>
    <w:p w14:paraId="320088CA" w14:textId="77777777" w:rsidR="00D306D3" w:rsidRDefault="00D306D3" w:rsidP="00D306D3">
      <w:pPr>
        <w:pStyle w:val="BodyTextL25"/>
      </w:pPr>
      <w:r>
        <w:lastRenderedPageBreak/>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598C74F0" w14:textId="77777777" w:rsidR="00D306D3" w:rsidRPr="00AC21E1" w:rsidRDefault="00D306D3" w:rsidP="00D306D3">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00:05:9A:3C:78:00</w:t>
      </w:r>
      <w:r>
        <w:rPr>
          <w:b/>
          <w:lang w:val="en-CA"/>
        </w:rPr>
        <w:tab/>
      </w:r>
      <w:r w:rsidRPr="00AC21E1">
        <w:rPr>
          <w:b/>
          <w:lang w:val="en-CA"/>
        </w:rPr>
        <w:t>0005.9A3C.7800</w:t>
      </w:r>
    </w:p>
    <w:p w14:paraId="7C6F06EE" w14:textId="77777777" w:rsidR="00D306D3" w:rsidRDefault="00D306D3" w:rsidP="00D306D3">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4A69E04E" w14:textId="113DF76B" w:rsidR="00D306D3" w:rsidRDefault="00D306D3" w:rsidP="00D306D3">
      <w:pPr>
        <w:pStyle w:val="BodyTextL25"/>
      </w:pPr>
      <w:r>
        <w:t xml:space="preserve">You will issue commands to display the MAC addresses on a PC and </w:t>
      </w:r>
      <w:r w:rsidRPr="008E6D2B">
        <w:rPr>
          <w:noProof/>
        </w:rPr>
        <w:t xml:space="preserve">a </w:t>
      </w:r>
      <w:r>
        <w:t>switch, and analyze the properties of each one.</w:t>
      </w:r>
    </w:p>
    <w:p w14:paraId="5ACEF650" w14:textId="77777777" w:rsidR="00D306D3" w:rsidRDefault="00D306D3" w:rsidP="004F7CFF">
      <w:pPr>
        <w:pStyle w:val="Heading3"/>
      </w:pPr>
      <w:r>
        <w:t>Analyze the MAC address for the PC-A NIC.</w:t>
      </w:r>
    </w:p>
    <w:p w14:paraId="50CC3D11" w14:textId="77777777" w:rsidR="000C4A39" w:rsidRDefault="00D306D3" w:rsidP="00D306D3">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60E77640" w:rsidR="000755B5" w:rsidRDefault="000755B5" w:rsidP="00236B79">
      <w:pPr>
        <w:pStyle w:val="BodyTextL25"/>
        <w:ind w:left="0"/>
      </w:pPr>
      <w:r>
        <w:t xml:space="preserve">To find the manufacturer, use the keywords </w:t>
      </w:r>
      <w:r w:rsidRPr="000C4A39">
        <w:rPr>
          <w:b/>
          <w:bCs/>
          <w:i/>
          <w:iCs/>
        </w:rPr>
        <w:t>IEEE OUI standards</w:t>
      </w:r>
      <w:r>
        <w:t xml:space="preserve"> to find an OUI lookup tool on the internet or navigate to </w:t>
      </w:r>
      <w:hyperlink r:id="rId9" w:history="1">
        <w:r w:rsidRPr="00072DFE">
          <w:rPr>
            <w:rStyle w:val="Hyperlink"/>
          </w:rPr>
          <w:t>http://standards-oui.ieee.org/oui.txt</w:t>
        </w:r>
      </w:hyperlink>
      <w:r>
        <w:t xml:space="preserve"> to find the registered OUI vendor codes. The last six digits are the NIC serial number assigned by the manufacturer.</w:t>
      </w:r>
    </w:p>
    <w:p w14:paraId="4B302395" w14:textId="77777777" w:rsidR="00D306D3" w:rsidRDefault="00D306D3" w:rsidP="00995A31">
      <w:pPr>
        <w:pStyle w:val="SubStepAlpha"/>
      </w:pPr>
      <w:r>
        <w:t xml:space="preserve">Using the output from the </w:t>
      </w:r>
      <w:r w:rsidRPr="00AC21E1">
        <w:rPr>
          <w:b/>
        </w:rPr>
        <w:t>ipconfig /all</w:t>
      </w:r>
      <w:r>
        <w:t xml:space="preserve"> command, answer the following questions.</w:t>
      </w:r>
    </w:p>
    <w:p w14:paraId="10D1EF89" w14:textId="77777777" w:rsidR="00CD25CF" w:rsidRPr="00CD25CF" w:rsidRDefault="00CD25CF" w:rsidP="00CD25CF">
      <w:pPr>
        <w:pStyle w:val="CMD"/>
      </w:pPr>
      <w:r w:rsidRPr="00CD25CF">
        <w:t>C:\&gt;</w:t>
      </w:r>
      <w:r>
        <w:t xml:space="preserve"> </w:t>
      </w:r>
      <w:r w:rsidRPr="00CD25CF">
        <w:rPr>
          <w:b/>
          <w:bCs/>
        </w:rPr>
        <w:t>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rsidRPr="00CD25CF">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rsidRPr="00CD25CF">
        <w:t xml:space="preserve">   Connection-specific DNS Suffix  . :</w:t>
      </w:r>
    </w:p>
    <w:p w14:paraId="0CB5E869" w14:textId="77777777" w:rsidR="00CD25CF" w:rsidRPr="00CD25CF" w:rsidRDefault="00CD25CF" w:rsidP="00CD25CF">
      <w:pPr>
        <w:pStyle w:val="CMDOutput"/>
      </w:pPr>
      <w:r w:rsidRPr="00CD25CF">
        <w:t xml:space="preserve">   Description . . . . . . . . . . . : Intel(R) 8257</w:t>
      </w:r>
      <w:r>
        <w:t>7</w:t>
      </w:r>
      <w:r w:rsidRPr="00CD25CF">
        <w:t>LM Gigabit Network Connection</w:t>
      </w:r>
    </w:p>
    <w:p w14:paraId="39A1BA3E" w14:textId="77777777" w:rsidR="00CD25CF" w:rsidRPr="00CD25CF" w:rsidRDefault="00CD25CF" w:rsidP="00CD25CF">
      <w:pPr>
        <w:pStyle w:val="CMDOutput"/>
      </w:pPr>
      <w:r w:rsidRPr="00CD25CF">
        <w:t xml:space="preserve">   Physical Address. . . . . . . . . : </w:t>
      </w:r>
      <w:r>
        <w:t>5C-26-0A-24-2A-60</w:t>
      </w:r>
    </w:p>
    <w:p w14:paraId="0C72BBE9" w14:textId="77777777" w:rsidR="00CD25CF" w:rsidRPr="00CD25CF" w:rsidRDefault="00CD25CF" w:rsidP="00CD25CF">
      <w:pPr>
        <w:pStyle w:val="CMDOutput"/>
      </w:pPr>
      <w:r w:rsidRPr="00CD25CF">
        <w:t xml:space="preserve">   DHCP Enabled. . . . . . . . . . . : Yes</w:t>
      </w:r>
    </w:p>
    <w:p w14:paraId="289F95E3" w14:textId="77777777" w:rsidR="00CD25CF" w:rsidRPr="00CD25CF" w:rsidRDefault="00CD25CF" w:rsidP="00CD25CF">
      <w:pPr>
        <w:pStyle w:val="CMDOutput"/>
      </w:pPr>
      <w:r w:rsidRPr="00CD25CF">
        <w:t xml:space="preserve">   Autoconfiguration Enabled . . . . : Yes</w:t>
      </w:r>
    </w:p>
    <w:p w14:paraId="0D4600CE" w14:textId="77777777" w:rsidR="00CD25CF" w:rsidRPr="00CD25CF" w:rsidRDefault="00CD25CF" w:rsidP="00CD25CF">
      <w:pPr>
        <w:pStyle w:val="CMDOutput"/>
      </w:pPr>
      <w:r w:rsidRPr="00CD25CF">
        <w:t xml:space="preserve">   Link-local IPv6 Address . . . . . : fe80::</w:t>
      </w:r>
      <w:r>
        <w:t>b875</w:t>
      </w:r>
      <w:r w:rsidRPr="00CD25CF">
        <w:t>:</w:t>
      </w:r>
      <w:r>
        <w:t>731b</w:t>
      </w:r>
      <w:r w:rsidRPr="00CD25CF">
        <w:t>:</w:t>
      </w:r>
      <w:r>
        <w:t>3c7b</w:t>
      </w:r>
      <w:r w:rsidRPr="00CD25CF">
        <w:t>:</w:t>
      </w:r>
      <w:r>
        <w:t>c0b1</w:t>
      </w:r>
      <w:r w:rsidRPr="00CD25CF">
        <w:t>%1</w:t>
      </w:r>
      <w:r>
        <w:t>0</w:t>
      </w:r>
      <w:r w:rsidRPr="00CD25CF">
        <w:t>(Preferred)</w:t>
      </w:r>
    </w:p>
    <w:p w14:paraId="5199A26C" w14:textId="77777777" w:rsidR="00CD25CF" w:rsidRPr="00CD25CF" w:rsidRDefault="00CD25CF" w:rsidP="00CD25CF">
      <w:pPr>
        <w:pStyle w:val="CMDOutput"/>
      </w:pPr>
      <w:r w:rsidRPr="00CD25CF">
        <w:t xml:space="preserve">   IPv4 Address. . . . . . . . . . . : 192.168.1.147(Preferred)</w:t>
      </w:r>
    </w:p>
    <w:p w14:paraId="0DF8DCEF" w14:textId="77777777" w:rsidR="00CD25CF" w:rsidRPr="00CD25CF" w:rsidRDefault="00CD25CF" w:rsidP="00CD25CF">
      <w:pPr>
        <w:pStyle w:val="CMDOutput"/>
      </w:pPr>
      <w:r w:rsidRPr="00CD25CF">
        <w:t xml:space="preserve">   Subnet Mask . . . . . . . . . . . : 255.255.255.0</w:t>
      </w:r>
    </w:p>
    <w:p w14:paraId="1F406C2E" w14:textId="77777777" w:rsidR="00CD25CF" w:rsidRPr="00CD25CF" w:rsidRDefault="00CD25CF" w:rsidP="00CD25CF">
      <w:pPr>
        <w:pStyle w:val="CMDOutput"/>
      </w:pPr>
      <w:r w:rsidRPr="00CD25CF">
        <w:t xml:space="preserve">   Lease Obtained. . . . . . . . . . : Friday, September 6, 2019 11:08:36 AM</w:t>
      </w:r>
    </w:p>
    <w:p w14:paraId="0582F2C3" w14:textId="77777777" w:rsidR="00CD25CF" w:rsidRPr="00CD25CF" w:rsidRDefault="00CD25CF" w:rsidP="00CD25CF">
      <w:pPr>
        <w:pStyle w:val="CMDOutput"/>
      </w:pPr>
      <w:r w:rsidRPr="00CD25CF">
        <w:t xml:space="preserve">   Lease Expires . . . . . . . . . . : Saturday, September 7, 2019 11:08:36 AM</w:t>
      </w:r>
    </w:p>
    <w:p w14:paraId="0BA7D259" w14:textId="77777777" w:rsidR="00CD25CF" w:rsidRPr="00CD25CF" w:rsidRDefault="00CD25CF" w:rsidP="00CD25CF">
      <w:pPr>
        <w:pStyle w:val="CMDOutput"/>
      </w:pPr>
      <w:r w:rsidRPr="00CD25CF">
        <w:t xml:space="preserve">   Default Gateway . . . . . . . . . : 192.168.1.1</w:t>
      </w:r>
    </w:p>
    <w:p w14:paraId="0CB0B345" w14:textId="2049568D" w:rsidR="00D306D3" w:rsidRDefault="00CD25CF" w:rsidP="00F40890">
      <w:pPr>
        <w:pStyle w:val="CMDOutput"/>
      </w:pPr>
      <w:r>
        <w:t>&lt;output omitted&gt;</w:t>
      </w:r>
    </w:p>
    <w:p w14:paraId="71DA186F" w14:textId="77777777" w:rsidR="000C4A39" w:rsidRDefault="000C4A39" w:rsidP="000C4A39">
      <w:pPr>
        <w:pStyle w:val="Heading4"/>
      </w:pPr>
      <w:r>
        <w:t>Questions:</w:t>
      </w:r>
    </w:p>
    <w:p w14:paraId="56E84745" w14:textId="77777777" w:rsidR="00D306D3" w:rsidRDefault="00D306D3" w:rsidP="000C4A39">
      <w:pPr>
        <w:pStyle w:val="BodyTextL50"/>
        <w:spacing w:before="0"/>
      </w:pPr>
      <w:r>
        <w:t>What is the OUI portion of the MAC address for this device?</w:t>
      </w:r>
    </w:p>
    <w:p w14:paraId="2803001A" w14:textId="114114D7" w:rsidR="00D306D3" w:rsidRDefault="000C4A39" w:rsidP="00F40890">
      <w:pPr>
        <w:pStyle w:val="AnswerLineL50"/>
      </w:pPr>
      <w:r>
        <w:t>Type your answers here.</w:t>
      </w:r>
    </w:p>
    <w:p w14:paraId="0DA5C7E9" w14:textId="77777777" w:rsidR="00D306D3" w:rsidRDefault="00D306D3" w:rsidP="00D306D3">
      <w:pPr>
        <w:pStyle w:val="BodyTextL50"/>
      </w:pPr>
      <w:r>
        <w:t>What is the serial number portion of the MAC address for this device?</w:t>
      </w:r>
    </w:p>
    <w:p w14:paraId="2BF2F27D" w14:textId="77777777" w:rsidR="000C4A39" w:rsidRDefault="000C4A39" w:rsidP="000C4A39">
      <w:pPr>
        <w:pStyle w:val="AnswerLineL50"/>
      </w:pPr>
      <w:r>
        <w:t>Type your answers here.</w:t>
      </w:r>
    </w:p>
    <w:p w14:paraId="2CDC2A8E" w14:textId="77777777" w:rsidR="00D306D3" w:rsidRDefault="00D306D3" w:rsidP="00D306D3">
      <w:pPr>
        <w:pStyle w:val="BodyTextL50"/>
      </w:pPr>
      <w:r>
        <w:t>Using the example above, find the name of the vendor that manufactured this NIC.</w:t>
      </w:r>
    </w:p>
    <w:p w14:paraId="15594322" w14:textId="77777777" w:rsidR="000C4A39" w:rsidRDefault="000C4A39" w:rsidP="000C4A39">
      <w:pPr>
        <w:pStyle w:val="AnswerLineL50"/>
      </w:pPr>
      <w:r>
        <w:t>Type your answers here.</w:t>
      </w:r>
    </w:p>
    <w:p w14:paraId="17F54D57" w14:textId="77777777" w:rsidR="00D306D3" w:rsidRDefault="00D306D3" w:rsidP="00995A31">
      <w:pPr>
        <w:pStyle w:val="SubStepAlpha"/>
      </w:pPr>
      <w:r>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p>
    <w:p w14:paraId="38A4BDA6" w14:textId="77777777" w:rsidR="000C4A39" w:rsidRDefault="000C4A39" w:rsidP="00F40890">
      <w:pPr>
        <w:pStyle w:val="AnswerLineL50"/>
      </w:pPr>
      <w:r>
        <w:t>Type your answers here.</w:t>
      </w:r>
    </w:p>
    <w:p w14:paraId="7C0FD67D" w14:textId="77777777" w:rsidR="00D306D3" w:rsidRPr="00F40890" w:rsidRDefault="00D306D3" w:rsidP="00995A31">
      <w:pPr>
        <w:pStyle w:val="BodyTextL50"/>
      </w:pPr>
      <w:r w:rsidRPr="00F40890">
        <w:lastRenderedPageBreak/>
        <w:t>Identify the serial number portion of the MAC address for the NIC of PC-A.</w:t>
      </w:r>
    </w:p>
    <w:p w14:paraId="06A4611D" w14:textId="77777777" w:rsidR="000C4A39" w:rsidRDefault="000C4A39" w:rsidP="000C4A39">
      <w:pPr>
        <w:pStyle w:val="AnswerLineL50"/>
      </w:pPr>
      <w:r>
        <w:t>Type your answers here.</w:t>
      </w:r>
    </w:p>
    <w:p w14:paraId="5852D183" w14:textId="77777777" w:rsidR="00D306D3" w:rsidRDefault="00D306D3" w:rsidP="00D306D3">
      <w:pPr>
        <w:pStyle w:val="BodyTextL50"/>
      </w:pPr>
      <w:r>
        <w:t>Identify the name of the vendor that manufactured the NIC of PC-A.</w:t>
      </w:r>
    </w:p>
    <w:p w14:paraId="7C3C6906" w14:textId="77777777" w:rsidR="000C4A39" w:rsidRDefault="000C4A39" w:rsidP="000C4A39">
      <w:pPr>
        <w:pStyle w:val="AnswerLineL50"/>
      </w:pPr>
      <w:r>
        <w:t>Type your answers here.</w:t>
      </w:r>
    </w:p>
    <w:p w14:paraId="4A03771D" w14:textId="77777777" w:rsidR="00D306D3" w:rsidRDefault="00D306D3" w:rsidP="004F7CFF">
      <w:pPr>
        <w:pStyle w:val="Heading3"/>
      </w:pPr>
      <w:r>
        <w:t>Analyze the MAC address for the S1 F0/6 interface.</w:t>
      </w:r>
    </w:p>
    <w:p w14:paraId="01FD6164" w14:textId="77777777" w:rsidR="00D306D3" w:rsidRDefault="00D306D3" w:rsidP="00D306D3">
      <w:pPr>
        <w:pStyle w:val="BodyTextL25"/>
      </w:pPr>
      <w:r>
        <w:t>You can use a variety of commands to display MAC addresses on the switch.</w:t>
      </w:r>
    </w:p>
    <w:p w14:paraId="708DE23D" w14:textId="77777777" w:rsidR="00D306D3" w:rsidRDefault="00D306D3" w:rsidP="004F7CFF">
      <w:pPr>
        <w:pStyle w:val="SubStepAlpha"/>
      </w:pPr>
      <w:r>
        <w:t xml:space="preserve">Console into S1 and use the </w:t>
      </w:r>
      <w:r>
        <w:rPr>
          <w:b/>
        </w:rPr>
        <w:t>show interfaces vlan 1</w:t>
      </w:r>
      <w:r>
        <w:t xml:space="preserve"> command to find the MAC address information. A sample is shown below. Use output generated by your switch to answer the questions.</w:t>
      </w:r>
    </w:p>
    <w:p w14:paraId="0E2D1EC0" w14:textId="77777777" w:rsidR="000C4A39" w:rsidRDefault="000C4A39" w:rsidP="00F40890">
      <w:pPr>
        <w:pStyle w:val="ConfigWindow"/>
      </w:pPr>
      <w:r>
        <w:t>Open a configuration window</w:t>
      </w:r>
    </w:p>
    <w:p w14:paraId="74015508" w14:textId="77777777" w:rsidR="00D306D3" w:rsidRDefault="00D306D3" w:rsidP="00D306D3">
      <w:pPr>
        <w:pStyle w:val="CMD"/>
        <w:rPr>
          <w:b/>
        </w:rPr>
      </w:pPr>
      <w:r>
        <w:t xml:space="preserve">S1# </w:t>
      </w:r>
      <w:r>
        <w:rPr>
          <w:b/>
        </w:rPr>
        <w:t>show interfaces vlan 1</w:t>
      </w:r>
    </w:p>
    <w:p w14:paraId="72281754" w14:textId="77777777" w:rsidR="00D306D3" w:rsidRDefault="00D306D3" w:rsidP="00D306D3">
      <w:pPr>
        <w:pStyle w:val="CMDOutput"/>
      </w:pPr>
      <w:r>
        <w:t xml:space="preserve">Vlan1 is </w:t>
      </w:r>
      <w:r w:rsidRPr="008E6D2B">
        <w:t>up,</w:t>
      </w:r>
      <w:r>
        <w:t xml:space="preserve"> line protocol is up </w:t>
      </w:r>
    </w:p>
    <w:p w14:paraId="0713E270" w14:textId="77777777" w:rsidR="00D306D3" w:rsidRDefault="00D306D3" w:rsidP="00D306D3">
      <w:pPr>
        <w:pStyle w:val="CMDOutput"/>
      </w:pPr>
      <w:r>
        <w:t xml:space="preserve">  Hardware is EtherSVI, address is 001b.0c6d.8f40 (bia 001b.0c6d.8f40)</w:t>
      </w:r>
    </w:p>
    <w:p w14:paraId="20E28BFA" w14:textId="464B4CE4" w:rsidR="00D306D3" w:rsidRDefault="00D306D3" w:rsidP="00D306D3">
      <w:pPr>
        <w:pStyle w:val="CMDOutput"/>
      </w:pPr>
      <w:r>
        <w:t xml:space="preserve">  Internet address is 192.168.1.</w:t>
      </w:r>
      <w:r w:rsidR="00995A31">
        <w:t>2</w:t>
      </w:r>
      <w:r>
        <w:t>/24</w:t>
      </w:r>
    </w:p>
    <w:p w14:paraId="2E20AC85" w14:textId="77777777" w:rsidR="00D306D3" w:rsidRDefault="00D306D3" w:rsidP="00D306D3">
      <w:pPr>
        <w:pStyle w:val="CMDOutput"/>
      </w:pPr>
      <w:r>
        <w:t xml:space="preserve">  MTU 1500 bytes, BW 1000000 Kbit/sec, DLY 10 usec, </w:t>
      </w:r>
    </w:p>
    <w:p w14:paraId="368734B9" w14:textId="77777777" w:rsidR="00D306D3" w:rsidRDefault="00D306D3" w:rsidP="00D306D3">
      <w:pPr>
        <w:pStyle w:val="CMDOutput"/>
      </w:pPr>
      <w:r>
        <w:t xml:space="preserve">     reliability 255/255, txload 1/255, rxload 1/255</w:t>
      </w:r>
    </w:p>
    <w:p w14:paraId="7BFE5ED7" w14:textId="77777777" w:rsidR="00D306D3" w:rsidRDefault="00D306D3" w:rsidP="00D306D3">
      <w:pPr>
        <w:pStyle w:val="CMDOutput"/>
      </w:pPr>
      <w:r>
        <w:t xml:space="preserve">  Encapsulation ARPA, loopback not set</w:t>
      </w:r>
    </w:p>
    <w:p w14:paraId="688962CD" w14:textId="77777777" w:rsidR="00D306D3" w:rsidRDefault="00D306D3" w:rsidP="00D306D3">
      <w:pPr>
        <w:pStyle w:val="CMDOutput"/>
      </w:pPr>
      <w:r>
        <w:t xml:space="preserve">  Keepalive not supported </w:t>
      </w:r>
    </w:p>
    <w:p w14:paraId="79A046AF" w14:textId="77777777" w:rsidR="00D306D3" w:rsidRDefault="00D306D3" w:rsidP="00D306D3">
      <w:pPr>
        <w:pStyle w:val="CMDOutput"/>
      </w:pPr>
      <w:r>
        <w:t xml:space="preserve">  ARP type: ARPA, ARP Timeout 04:00:00</w:t>
      </w:r>
    </w:p>
    <w:p w14:paraId="14C49D37" w14:textId="77777777" w:rsidR="00D306D3" w:rsidRDefault="00D306D3" w:rsidP="00D306D3">
      <w:pPr>
        <w:pStyle w:val="CMDOutput"/>
      </w:pPr>
      <w:r>
        <w:t xml:space="preserve">  Last input never, output 00:14:51, output hang never</w:t>
      </w:r>
    </w:p>
    <w:p w14:paraId="55D00159" w14:textId="77777777" w:rsidR="00D306D3" w:rsidRDefault="00D306D3" w:rsidP="00D306D3">
      <w:pPr>
        <w:pStyle w:val="CMDOutput"/>
      </w:pPr>
      <w:r>
        <w:t xml:space="preserve">  Last clearing of "show interface" counters never</w:t>
      </w:r>
    </w:p>
    <w:p w14:paraId="27D0A048" w14:textId="77777777" w:rsidR="00D306D3" w:rsidRDefault="00D306D3" w:rsidP="00D306D3">
      <w:pPr>
        <w:pStyle w:val="CMDOutput"/>
      </w:pPr>
      <w:r>
        <w:t xml:space="preserve">  Input queue: 0/75/0/0 (size/max/drops/flushes); Total output drops: 0</w:t>
      </w:r>
    </w:p>
    <w:p w14:paraId="09A1A1AF" w14:textId="77777777" w:rsidR="00D306D3" w:rsidRDefault="00D306D3" w:rsidP="00D306D3">
      <w:pPr>
        <w:pStyle w:val="CMDOutput"/>
      </w:pPr>
      <w:r>
        <w:t xml:space="preserve">  Queueing strategy: fifo</w:t>
      </w:r>
    </w:p>
    <w:p w14:paraId="18C45A8B" w14:textId="77777777" w:rsidR="00D306D3" w:rsidRDefault="00D306D3" w:rsidP="00D306D3">
      <w:pPr>
        <w:pStyle w:val="CMDOutput"/>
      </w:pPr>
      <w:r>
        <w:t xml:space="preserve">  Output queue: 0/40 (size/max)</w:t>
      </w:r>
    </w:p>
    <w:p w14:paraId="3FD2412A" w14:textId="77777777" w:rsidR="00D306D3" w:rsidRDefault="00D306D3" w:rsidP="00D306D3">
      <w:pPr>
        <w:pStyle w:val="CMDOutput"/>
      </w:pPr>
      <w:r>
        <w:t xml:space="preserve">  5 minute input rate 0 bits/sec, 0 packets/sec</w:t>
      </w:r>
    </w:p>
    <w:p w14:paraId="001ACAB8" w14:textId="77777777" w:rsidR="00D306D3" w:rsidRDefault="00D306D3" w:rsidP="00D306D3">
      <w:pPr>
        <w:pStyle w:val="CMDOutput"/>
      </w:pPr>
      <w:r>
        <w:t xml:space="preserve">  5 minute output rate 0 bits/sec, 0 packets/sec</w:t>
      </w:r>
    </w:p>
    <w:p w14:paraId="1EDF9BE2" w14:textId="77777777" w:rsidR="00D306D3" w:rsidRDefault="00D306D3" w:rsidP="00D306D3">
      <w:pPr>
        <w:pStyle w:val="CMDOutput"/>
      </w:pPr>
      <w:r>
        <w:t xml:space="preserve">     0 packets input, 0 bytes, 0 no buffer</w:t>
      </w:r>
    </w:p>
    <w:p w14:paraId="036BF8EF" w14:textId="77777777" w:rsidR="00D306D3" w:rsidRDefault="00D306D3" w:rsidP="00D306D3">
      <w:pPr>
        <w:pStyle w:val="CMDOutput"/>
      </w:pPr>
      <w:r>
        <w:t xml:space="preserve">     Received 0 broadcasts (0 IP multicasts)</w:t>
      </w:r>
    </w:p>
    <w:p w14:paraId="6039A3CB" w14:textId="77777777" w:rsidR="00D306D3" w:rsidRDefault="00D306D3" w:rsidP="00D306D3">
      <w:pPr>
        <w:pStyle w:val="CMDOutput"/>
      </w:pPr>
      <w:r>
        <w:t xml:space="preserve">     0 runts, 0 giants, 0 throttles</w:t>
      </w:r>
    </w:p>
    <w:p w14:paraId="1E4D7AB7" w14:textId="77777777" w:rsidR="00D306D3" w:rsidRDefault="00D306D3" w:rsidP="00D306D3">
      <w:pPr>
        <w:pStyle w:val="CMDOutput"/>
      </w:pPr>
      <w:r>
        <w:t xml:space="preserve">     0 input errors, 0 CRC, 0 frame, 0 overrun, 0 ignored</w:t>
      </w:r>
    </w:p>
    <w:p w14:paraId="1D697B66" w14:textId="77777777" w:rsidR="00D306D3" w:rsidRDefault="00D306D3" w:rsidP="00D306D3">
      <w:pPr>
        <w:pStyle w:val="CMDOutput"/>
      </w:pPr>
      <w:r>
        <w:t xml:space="preserve">     34 packets output, 11119 bytes, 0 underruns</w:t>
      </w:r>
    </w:p>
    <w:p w14:paraId="72AFC561" w14:textId="77777777" w:rsidR="00D306D3" w:rsidRDefault="00D306D3" w:rsidP="00D306D3">
      <w:pPr>
        <w:pStyle w:val="CMDOutput"/>
      </w:pPr>
      <w:r>
        <w:t xml:space="preserve">     0 output errors, 2 interface resets</w:t>
      </w:r>
    </w:p>
    <w:p w14:paraId="5C340576" w14:textId="77777777" w:rsidR="00D306D3" w:rsidRDefault="00D306D3" w:rsidP="00D306D3">
      <w:pPr>
        <w:pStyle w:val="CMDOutput"/>
      </w:pPr>
      <w:r>
        <w:t xml:space="preserve">     0 unknown protocol drops</w:t>
      </w:r>
    </w:p>
    <w:p w14:paraId="52C25702" w14:textId="77777777" w:rsidR="00D306D3" w:rsidRDefault="00D306D3" w:rsidP="00D306D3">
      <w:pPr>
        <w:pStyle w:val="CMDOutput"/>
      </w:pPr>
      <w:r>
        <w:t xml:space="preserve">     0 output buffer failures, 0 output buffers swapped out</w:t>
      </w:r>
    </w:p>
    <w:p w14:paraId="0490CB16" w14:textId="77777777" w:rsidR="000755B5" w:rsidRDefault="000755B5" w:rsidP="00F40890">
      <w:pPr>
        <w:pStyle w:val="Heading4"/>
      </w:pPr>
      <w:r>
        <w:t>Question:</w:t>
      </w:r>
    </w:p>
    <w:p w14:paraId="41CBB8EC" w14:textId="77777777" w:rsidR="00D306D3" w:rsidRDefault="00D306D3" w:rsidP="00F40890">
      <w:pPr>
        <w:pStyle w:val="BodyTextL50"/>
        <w:spacing w:before="0"/>
      </w:pPr>
      <w:r>
        <w:t>What is the MAC address for VLAN 1 on S1?</w:t>
      </w:r>
    </w:p>
    <w:p w14:paraId="3F821CD6" w14:textId="74106B7E" w:rsidR="00D306D3" w:rsidRDefault="000755B5" w:rsidP="00F40890">
      <w:pPr>
        <w:pStyle w:val="AnswerLineL50"/>
      </w:pPr>
      <w:r>
        <w:t>Type your answers here.</w:t>
      </w:r>
    </w:p>
    <w:p w14:paraId="74CE84F0" w14:textId="36E29745" w:rsidR="00D306D3" w:rsidRPr="00F40890" w:rsidRDefault="00D306D3" w:rsidP="00995A31">
      <w:pPr>
        <w:pStyle w:val="BodyTextL50"/>
      </w:pPr>
      <w:r w:rsidRPr="00F40890">
        <w:t>What is the MAC serial number for VLAN 1?</w:t>
      </w:r>
    </w:p>
    <w:p w14:paraId="31CED583" w14:textId="77777777" w:rsidR="000755B5" w:rsidRDefault="000755B5" w:rsidP="000755B5">
      <w:pPr>
        <w:pStyle w:val="AnswerLineL50"/>
      </w:pPr>
      <w:r>
        <w:t>Type your answers here.</w:t>
      </w:r>
    </w:p>
    <w:p w14:paraId="7D4E5FCB" w14:textId="77777777" w:rsidR="000755B5" w:rsidRDefault="000755B5" w:rsidP="000755B5">
      <w:pPr>
        <w:pStyle w:val="AnswerLineL50"/>
      </w:pPr>
      <w:r>
        <w:t>Type your answers here.</w:t>
      </w:r>
    </w:p>
    <w:p w14:paraId="751CFDCD" w14:textId="77777777" w:rsidR="00D306D3" w:rsidRDefault="00D306D3" w:rsidP="00D306D3">
      <w:pPr>
        <w:pStyle w:val="BodyTextL50"/>
      </w:pPr>
      <w:r>
        <w:t xml:space="preserve">What does </w:t>
      </w:r>
      <w:r w:rsidRPr="00D527ED">
        <w:t>bia</w:t>
      </w:r>
      <w:r>
        <w:t xml:space="preserve"> stand for?</w:t>
      </w:r>
    </w:p>
    <w:p w14:paraId="7441A1E6" w14:textId="77777777" w:rsidR="000755B5" w:rsidRDefault="000755B5" w:rsidP="000755B5">
      <w:pPr>
        <w:pStyle w:val="AnswerLineL50"/>
      </w:pPr>
      <w:r>
        <w:t>Type your answers here.</w:t>
      </w:r>
    </w:p>
    <w:p w14:paraId="25D0303E" w14:textId="77777777" w:rsidR="00D306D3" w:rsidRDefault="00D306D3" w:rsidP="00D306D3">
      <w:pPr>
        <w:pStyle w:val="BodyTextL50"/>
      </w:pPr>
      <w:r>
        <w:t>Why does the output show the same MAC address twice?</w:t>
      </w:r>
    </w:p>
    <w:p w14:paraId="3ED77857" w14:textId="77777777" w:rsidR="000755B5" w:rsidRDefault="000755B5" w:rsidP="000755B5">
      <w:pPr>
        <w:pStyle w:val="AnswerLineL50"/>
      </w:pPr>
      <w:r>
        <w:t>Type your answers here.</w:t>
      </w:r>
    </w:p>
    <w:p w14:paraId="4F759DA8" w14:textId="77777777" w:rsidR="00D306D3" w:rsidRDefault="00D306D3" w:rsidP="00995A31">
      <w:pPr>
        <w:pStyle w:val="SubStepAlpha"/>
      </w:pPr>
      <w:r>
        <w:t xml:space="preserve">Another way to display the MAC address on the switch is to use the </w:t>
      </w:r>
      <w:r>
        <w:rPr>
          <w:b/>
        </w:rPr>
        <w:t>show arp</w:t>
      </w:r>
      <w:r>
        <w:t xml:space="preserve"> command. Use the </w:t>
      </w:r>
      <w:r>
        <w:rPr>
          <w:b/>
        </w:rPr>
        <w:t xml:space="preserve">show arp </w:t>
      </w:r>
      <w:r>
        <w:t xml:space="preserve">command to display MAC address information. This command maps the Layer 2 address to its </w:t>
      </w:r>
      <w:r>
        <w:lastRenderedPageBreak/>
        <w:t>corresponding Layer 3 address. A sample is shown below. Use output generated by your switch to answer the questions.</w:t>
      </w:r>
    </w:p>
    <w:p w14:paraId="6E2E157D" w14:textId="77777777" w:rsidR="00D306D3" w:rsidRDefault="00D306D3" w:rsidP="00D306D3">
      <w:pPr>
        <w:pStyle w:val="CMD"/>
        <w:rPr>
          <w:b/>
        </w:rPr>
      </w:pPr>
      <w:r>
        <w:t xml:space="preserve">S1# </w:t>
      </w:r>
      <w:r>
        <w:rPr>
          <w:b/>
        </w:rPr>
        <w:t>show arp</w:t>
      </w:r>
    </w:p>
    <w:p w14:paraId="78FB45FB" w14:textId="77777777" w:rsidR="00D306D3" w:rsidRDefault="00D306D3" w:rsidP="00D306D3">
      <w:pPr>
        <w:pStyle w:val="CMDOutput"/>
      </w:pPr>
      <w:r>
        <w:t>Protocol  Address          Age (min)  Hardware Addr   Type   Interface</w:t>
      </w:r>
    </w:p>
    <w:p w14:paraId="5AB8ABD6" w14:textId="4B5C09A1" w:rsidR="00D306D3" w:rsidRDefault="7A1B484E" w:rsidP="00D306D3">
      <w:pPr>
        <w:pStyle w:val="CMDOutput"/>
      </w:pPr>
      <w:r>
        <w:t>Internet  192.168.1.</w:t>
      </w:r>
      <w:r w:rsidR="17139A02">
        <w:t>2</w:t>
      </w:r>
      <w:r>
        <w:t xml:space="preserve">             -   </w:t>
      </w:r>
      <w:r w:rsidR="5BD47996">
        <w:t>001b.0c6d.8f40 ARPA</w:t>
      </w:r>
      <w:r>
        <w:t xml:space="preserve">   Vlan1</w:t>
      </w:r>
    </w:p>
    <w:p w14:paraId="79A5221B" w14:textId="77777777" w:rsidR="00D306D3" w:rsidRPr="00BE4737" w:rsidRDefault="00D306D3" w:rsidP="00D306D3">
      <w:pPr>
        <w:pStyle w:val="CMDOutput"/>
      </w:pPr>
      <w:r w:rsidRPr="00BE4737">
        <w:t>Internet  192.168.1.3             0   5c26.0a24.2a60  ARPA   Vlan1</w:t>
      </w:r>
    </w:p>
    <w:p w14:paraId="4F1A5F31" w14:textId="77777777" w:rsidR="00D306D3" w:rsidRDefault="00D306D3" w:rsidP="00D306D3">
      <w:pPr>
        <w:pStyle w:val="BodyTextL50"/>
      </w:pPr>
      <w:r>
        <w:t>What Layer 2 addresses are displayed on S1?</w:t>
      </w:r>
    </w:p>
    <w:p w14:paraId="41C2BE88" w14:textId="77777777" w:rsidR="000755B5" w:rsidRDefault="000755B5" w:rsidP="000755B5">
      <w:pPr>
        <w:pStyle w:val="AnswerLineL50"/>
      </w:pPr>
      <w:r>
        <w:t>Type your answers here.</w:t>
      </w:r>
    </w:p>
    <w:p w14:paraId="02A03D93" w14:textId="77777777" w:rsidR="00D306D3" w:rsidRPr="00881B66" w:rsidRDefault="00D306D3" w:rsidP="00D306D3">
      <w:pPr>
        <w:pStyle w:val="BodyTextL50"/>
      </w:pPr>
      <w:r w:rsidRPr="00881B66">
        <w:t>What Layer 3 addresses are displayed on S1?</w:t>
      </w:r>
    </w:p>
    <w:p w14:paraId="5866D14B" w14:textId="77777777" w:rsidR="000755B5" w:rsidRDefault="000755B5" w:rsidP="000755B5">
      <w:pPr>
        <w:pStyle w:val="AnswerLineL50"/>
      </w:pPr>
      <w:r>
        <w:t>Type your answers here.</w:t>
      </w:r>
    </w:p>
    <w:p w14:paraId="222F3D02" w14:textId="77777777" w:rsidR="00D306D3" w:rsidRDefault="00D306D3" w:rsidP="004F7CFF">
      <w:pPr>
        <w:pStyle w:val="Heading3"/>
      </w:pPr>
      <w:r>
        <w:t xml:space="preserve">View the MAC addresses </w:t>
      </w:r>
      <w:r w:rsidRPr="008E6D2B">
        <w:t>on</w:t>
      </w:r>
      <w:r>
        <w:t xml:space="preserve"> the switch.</w:t>
      </w:r>
    </w:p>
    <w:p w14:paraId="09443951" w14:textId="77777777" w:rsidR="00D306D3" w:rsidRPr="000755B5" w:rsidRDefault="00D306D3" w:rsidP="00995A31">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14:paraId="4DB33932" w14:textId="77777777" w:rsidR="00D306D3" w:rsidRPr="00F40890" w:rsidRDefault="00D306D3" w:rsidP="00995A31">
      <w:pPr>
        <w:pStyle w:val="CMD"/>
      </w:pPr>
      <w:r w:rsidRPr="00F40890">
        <w:t xml:space="preserve">S1# </w:t>
      </w:r>
      <w:r w:rsidRPr="00F40890">
        <w:rPr>
          <w:b/>
          <w:bCs/>
        </w:rPr>
        <w:t>show</w:t>
      </w:r>
      <w:r w:rsidRPr="00F40890">
        <w:rPr>
          <w:bCs/>
        </w:rPr>
        <w:t xml:space="preserve"> </w:t>
      </w:r>
      <w:r w:rsidRPr="00F40890">
        <w:rPr>
          <w:b/>
          <w:bCs/>
        </w:rPr>
        <w:t>mac address-table</w:t>
      </w:r>
    </w:p>
    <w:p w14:paraId="6FA60535" w14:textId="77777777" w:rsidR="00D306D3" w:rsidRDefault="00D306D3" w:rsidP="00D306D3">
      <w:pPr>
        <w:pStyle w:val="CMDOutput"/>
      </w:pPr>
      <w:r>
        <w:t xml:space="preserve">          Mac Address Table</w:t>
      </w:r>
    </w:p>
    <w:p w14:paraId="4F22BE7C" w14:textId="77777777" w:rsidR="00D306D3" w:rsidRDefault="00D306D3" w:rsidP="00D306D3">
      <w:pPr>
        <w:pStyle w:val="CMDOutput"/>
      </w:pPr>
      <w:r>
        <w:t>-------------------------------------------</w:t>
      </w:r>
    </w:p>
    <w:p w14:paraId="02F27B2F" w14:textId="77777777" w:rsidR="00D306D3" w:rsidRDefault="00D306D3" w:rsidP="00D306D3">
      <w:pPr>
        <w:pStyle w:val="CMDOutput"/>
      </w:pPr>
    </w:p>
    <w:p w14:paraId="2B6C6F46" w14:textId="77777777" w:rsidR="00D306D3" w:rsidRDefault="00D306D3" w:rsidP="00D306D3">
      <w:pPr>
        <w:pStyle w:val="CMDOutput"/>
      </w:pPr>
      <w:r>
        <w:t>Vlan    Mac Address       Type        Ports</w:t>
      </w:r>
    </w:p>
    <w:p w14:paraId="79F5A8EB" w14:textId="77777777" w:rsidR="00D306D3" w:rsidRDefault="00D306D3" w:rsidP="00D306D3">
      <w:pPr>
        <w:pStyle w:val="CMDOutput"/>
      </w:pPr>
      <w:r>
        <w:t>----    -----------       --------    -----</w:t>
      </w:r>
    </w:p>
    <w:p w14:paraId="605E4411" w14:textId="77777777" w:rsidR="00D306D3" w:rsidRDefault="00D306D3" w:rsidP="00D306D3">
      <w:pPr>
        <w:pStyle w:val="CMDOutput"/>
      </w:pPr>
      <w:r>
        <w:t xml:space="preserve"> All    0100.0ccc.cccc    STATIC      CPU</w:t>
      </w:r>
    </w:p>
    <w:p w14:paraId="1B663464" w14:textId="77777777" w:rsidR="00D306D3" w:rsidRDefault="00D306D3" w:rsidP="00D306D3">
      <w:pPr>
        <w:pStyle w:val="CMDOutput"/>
      </w:pPr>
      <w:r>
        <w:t xml:space="preserve"> All    0100.0ccc.cccd    STATIC      CPU</w:t>
      </w:r>
    </w:p>
    <w:p w14:paraId="3AF4AF9A" w14:textId="77777777" w:rsidR="00D306D3" w:rsidRDefault="00D306D3" w:rsidP="00D306D3">
      <w:pPr>
        <w:pStyle w:val="CMDOutput"/>
      </w:pPr>
      <w:r>
        <w:t xml:space="preserve"> All    0180.c200.0000    STATIC      CPU</w:t>
      </w:r>
    </w:p>
    <w:p w14:paraId="58018787" w14:textId="77777777" w:rsidR="00D306D3" w:rsidRDefault="00D306D3" w:rsidP="00D306D3">
      <w:pPr>
        <w:pStyle w:val="CMDOutput"/>
      </w:pPr>
      <w:r>
        <w:t xml:space="preserve"> All    0180.c200.0001    STATIC      CPU</w:t>
      </w:r>
    </w:p>
    <w:p w14:paraId="4DB9250D" w14:textId="77777777" w:rsidR="00D306D3" w:rsidRDefault="00D306D3" w:rsidP="00D306D3">
      <w:pPr>
        <w:pStyle w:val="CMDOutput"/>
      </w:pPr>
      <w:r>
        <w:t xml:space="preserve"> All    0180.c200.0002    STATIC      CPU</w:t>
      </w:r>
    </w:p>
    <w:p w14:paraId="52CF49D9" w14:textId="77777777" w:rsidR="00D306D3" w:rsidRDefault="00D306D3" w:rsidP="00D306D3">
      <w:pPr>
        <w:pStyle w:val="CMDOutput"/>
      </w:pPr>
      <w:r>
        <w:t xml:space="preserve"> All    0180.c200.0003    STATIC      CPU</w:t>
      </w:r>
    </w:p>
    <w:p w14:paraId="7550F9C6" w14:textId="77777777" w:rsidR="00D306D3" w:rsidRDefault="00D306D3" w:rsidP="00D306D3">
      <w:pPr>
        <w:pStyle w:val="CMDOutput"/>
      </w:pPr>
      <w:r>
        <w:t xml:space="preserve"> All    0180.c200.0004    STATIC      CPU</w:t>
      </w:r>
    </w:p>
    <w:p w14:paraId="3E8B0901" w14:textId="77777777" w:rsidR="00D306D3" w:rsidRDefault="00D306D3" w:rsidP="00D306D3">
      <w:pPr>
        <w:pStyle w:val="CMDOutput"/>
      </w:pPr>
      <w:r>
        <w:t xml:space="preserve"> All    0180.c200.0005    STATIC      CPU</w:t>
      </w:r>
    </w:p>
    <w:p w14:paraId="76E550BD" w14:textId="77777777" w:rsidR="00D306D3" w:rsidRDefault="00D306D3" w:rsidP="00D306D3">
      <w:pPr>
        <w:pStyle w:val="CMDOutput"/>
      </w:pPr>
      <w:r>
        <w:t xml:space="preserve"> All    0180.c200.0006    STATIC      CPU</w:t>
      </w:r>
    </w:p>
    <w:p w14:paraId="565759A5" w14:textId="77777777" w:rsidR="00D306D3" w:rsidRDefault="00D306D3" w:rsidP="00D306D3">
      <w:pPr>
        <w:pStyle w:val="CMDOutput"/>
      </w:pPr>
      <w:r>
        <w:t xml:space="preserve"> All    0180.c200.0007    STATIC      CPU</w:t>
      </w:r>
    </w:p>
    <w:p w14:paraId="7016F9DD" w14:textId="77777777" w:rsidR="00D306D3" w:rsidRDefault="00D306D3" w:rsidP="00D306D3">
      <w:pPr>
        <w:pStyle w:val="CMDOutput"/>
      </w:pPr>
      <w:r>
        <w:t xml:space="preserve"> All    0180.c200.0008    STATIC      CPU</w:t>
      </w:r>
    </w:p>
    <w:p w14:paraId="3C7C74D8" w14:textId="77777777" w:rsidR="00D306D3" w:rsidRDefault="00D306D3" w:rsidP="00D306D3">
      <w:pPr>
        <w:pStyle w:val="CMDOutput"/>
      </w:pPr>
      <w:r>
        <w:t xml:space="preserve"> All    0180.c200.0009    STATIC      CPU</w:t>
      </w:r>
    </w:p>
    <w:p w14:paraId="0D9B4921" w14:textId="77777777" w:rsidR="00D306D3" w:rsidRDefault="00D306D3" w:rsidP="00D306D3">
      <w:pPr>
        <w:pStyle w:val="CMDOutput"/>
      </w:pPr>
      <w:r>
        <w:t xml:space="preserve"> All    0180.c200.000a    STATIC      CPU</w:t>
      </w:r>
    </w:p>
    <w:p w14:paraId="1951357B" w14:textId="77777777" w:rsidR="00D306D3" w:rsidRDefault="00D306D3" w:rsidP="00D306D3">
      <w:pPr>
        <w:pStyle w:val="CMDOutput"/>
      </w:pPr>
      <w:r>
        <w:t xml:space="preserve"> All    0180.c200.000b    STATIC      CPU</w:t>
      </w:r>
    </w:p>
    <w:p w14:paraId="5B7D75E4" w14:textId="77777777" w:rsidR="00D306D3" w:rsidRDefault="00D306D3" w:rsidP="00D306D3">
      <w:pPr>
        <w:pStyle w:val="CMDOutput"/>
      </w:pPr>
      <w:r>
        <w:t xml:space="preserve"> All    0180.c200.000c    STATIC      CPU</w:t>
      </w:r>
    </w:p>
    <w:p w14:paraId="77208D3B" w14:textId="77777777" w:rsidR="00D306D3" w:rsidRDefault="00D306D3" w:rsidP="00D306D3">
      <w:pPr>
        <w:pStyle w:val="CMDOutput"/>
      </w:pPr>
      <w:r>
        <w:t xml:space="preserve"> All    0180.c200.000d    STATIC      CPU</w:t>
      </w:r>
    </w:p>
    <w:p w14:paraId="36D715BB" w14:textId="77777777" w:rsidR="00D306D3" w:rsidRDefault="00D306D3" w:rsidP="00D306D3">
      <w:pPr>
        <w:pStyle w:val="CMDOutput"/>
      </w:pPr>
      <w:r>
        <w:t xml:space="preserve"> All    0180.c200.000e    STATIC      CPU</w:t>
      </w:r>
    </w:p>
    <w:p w14:paraId="7469862A" w14:textId="77777777" w:rsidR="00D306D3" w:rsidRDefault="00D306D3" w:rsidP="00D306D3">
      <w:pPr>
        <w:pStyle w:val="CMDOutput"/>
      </w:pPr>
      <w:r>
        <w:t xml:space="preserve"> All    0180.c200.000f    STATIC      CPU</w:t>
      </w:r>
    </w:p>
    <w:p w14:paraId="0F4CF44B" w14:textId="77777777" w:rsidR="00D306D3" w:rsidRDefault="00D306D3" w:rsidP="00D306D3">
      <w:pPr>
        <w:pStyle w:val="CMDOutput"/>
      </w:pPr>
      <w:r>
        <w:t xml:space="preserve"> All    0180.c200.0010    STATIC      CPU</w:t>
      </w:r>
    </w:p>
    <w:p w14:paraId="16449E9E" w14:textId="77777777" w:rsidR="00D306D3" w:rsidRDefault="00D306D3" w:rsidP="00D306D3">
      <w:pPr>
        <w:pStyle w:val="CMDOutput"/>
      </w:pPr>
      <w:r>
        <w:t xml:space="preserve"> All    ffff.ffff.ffff    STATIC      CPU</w:t>
      </w:r>
    </w:p>
    <w:p w14:paraId="6185BDCE" w14:textId="77777777" w:rsidR="00D306D3" w:rsidRDefault="00D306D3" w:rsidP="00D306D3">
      <w:pPr>
        <w:pStyle w:val="CMDOutput"/>
      </w:pPr>
      <w:r>
        <w:t xml:space="preserve">   1    5c26.0a24.2a60    DYNAMIC     Fa0/6</w:t>
      </w:r>
    </w:p>
    <w:p w14:paraId="62CF80B2" w14:textId="77777777" w:rsidR="00D306D3" w:rsidRDefault="00D306D3" w:rsidP="00D306D3">
      <w:pPr>
        <w:pStyle w:val="CMDOutput"/>
      </w:pPr>
      <w:r>
        <w:t>Total Mac Addresses for this criterion: 21</w:t>
      </w:r>
    </w:p>
    <w:p w14:paraId="4D8905FA" w14:textId="77777777" w:rsidR="000755B5" w:rsidRDefault="000755B5" w:rsidP="00F40890">
      <w:pPr>
        <w:pStyle w:val="Heading4"/>
      </w:pPr>
      <w:r>
        <w:t>Question:</w:t>
      </w:r>
    </w:p>
    <w:p w14:paraId="1CB73571" w14:textId="77777777" w:rsidR="00D306D3" w:rsidRDefault="00D306D3" w:rsidP="00F40890">
      <w:pPr>
        <w:pStyle w:val="BodyTextL50"/>
        <w:keepNext/>
        <w:spacing w:before="0"/>
      </w:pPr>
      <w:r>
        <w:t>Did the switch display the MAC address of PC-A? If you answered yes, what port was it on?</w:t>
      </w:r>
    </w:p>
    <w:p w14:paraId="3B89FFED" w14:textId="77777777" w:rsidR="000755B5" w:rsidRDefault="000755B5" w:rsidP="00881B66">
      <w:pPr>
        <w:pStyle w:val="AnswerLineL50"/>
        <w:spacing w:before="400" w:after="400"/>
      </w:pPr>
      <w:r>
        <w:t>Type your answers here.</w:t>
      </w:r>
    </w:p>
    <w:p w14:paraId="62F139C3" w14:textId="0D98B84A" w:rsidR="00D306D3" w:rsidRDefault="00D306D3" w:rsidP="00A510D5">
      <w:pPr>
        <w:pStyle w:val="Heading1"/>
      </w:pPr>
      <w:r>
        <w:lastRenderedPageBreak/>
        <w:t>Reflection</w:t>
      </w:r>
      <w:r w:rsidR="004F7CFF">
        <w:t xml:space="preserve"> Questions</w:t>
      </w:r>
      <w:r>
        <w:t>Can you have broadcasts at the Layer 2 level? If so, what would the MAC address be?</w:t>
      </w:r>
    </w:p>
    <w:p w14:paraId="5B41CAAD" w14:textId="77777777" w:rsidR="000755B5" w:rsidRDefault="000755B5" w:rsidP="00F40890">
      <w:pPr>
        <w:pStyle w:val="AnswerLineL25"/>
      </w:pPr>
      <w:r>
        <w:t>Type your answers here.</w:t>
      </w:r>
    </w:p>
    <w:p w14:paraId="42CC9A1C" w14:textId="77777777" w:rsidR="00D306D3" w:rsidRPr="00F40890" w:rsidRDefault="00D306D3" w:rsidP="00F40890">
      <w:pPr>
        <w:pStyle w:val="ReflectionQ"/>
      </w:pPr>
      <w:r w:rsidRPr="00F40890">
        <w:t>Why would you need to know the MAC address of a device?</w:t>
      </w:r>
    </w:p>
    <w:p w14:paraId="3E40FC83" w14:textId="77777777" w:rsidR="000755B5" w:rsidRDefault="000755B5" w:rsidP="00881B66">
      <w:pPr>
        <w:pStyle w:val="AnswerLineL25"/>
        <w:spacing w:before="600" w:after="600"/>
      </w:pPr>
      <w:r>
        <w:t>Type your answers here.</w:t>
      </w:r>
    </w:p>
    <w:p w14:paraId="5CA923C3" w14:textId="4A705E2B" w:rsidR="00F40890" w:rsidRPr="00F40890" w:rsidRDefault="00F40890" w:rsidP="00F40890">
      <w:pPr>
        <w:pStyle w:val="ConfigWindow"/>
      </w:pPr>
      <w:r w:rsidRPr="00F40890">
        <w:t>End of Document</w:t>
      </w:r>
    </w:p>
    <w:sectPr w:rsidR="00F40890" w:rsidRPr="00F40890" w:rsidSect="008808CE">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1F257" w14:textId="77777777" w:rsidR="00D26D1A" w:rsidRDefault="00D26D1A" w:rsidP="00710659">
      <w:pPr>
        <w:spacing w:after="0" w:line="240" w:lineRule="auto"/>
      </w:pPr>
      <w:r>
        <w:separator/>
      </w:r>
    </w:p>
    <w:p w14:paraId="7C5AC679" w14:textId="77777777" w:rsidR="00D26D1A" w:rsidRDefault="00D26D1A"/>
  </w:endnote>
  <w:endnote w:type="continuationSeparator" w:id="0">
    <w:p w14:paraId="75468D9F" w14:textId="77777777" w:rsidR="00D26D1A" w:rsidRDefault="00D26D1A" w:rsidP="00710659">
      <w:pPr>
        <w:spacing w:after="0" w:line="240" w:lineRule="auto"/>
      </w:pPr>
      <w:r>
        <w:continuationSeparator/>
      </w:r>
    </w:p>
    <w:p w14:paraId="2EB40BD7" w14:textId="77777777" w:rsidR="00D26D1A" w:rsidRDefault="00D26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4EF7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F7354" w14:textId="1A717499" w:rsidR="00926CB2" w:rsidRPr="00882B63" w:rsidRDefault="008E00D5" w:rsidP="00E859E3">
    <w:pPr>
      <w:pStyle w:val="Footer"/>
      <w:rPr>
        <w:szCs w:val="16"/>
      </w:rPr>
    </w:pPr>
    <w:r w:rsidRPr="00B31F19">
      <w:rPr>
        <w:rFonts w:ascii="Symbol" w:eastAsia="Symbol" w:hAnsi="Symbol" w:cs="Symbol"/>
      </w:rPr>
      <w:t>ã</w:t>
    </w:r>
    <w:r>
      <w:t xml:space="preserve"> </w:t>
    </w:r>
    <w:sdt>
      <w:sdtPr>
        <w:alias w:val="Comments"/>
        <w:tag w:val=""/>
        <w:id w:val="-388412795"/>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t xml:space="preserve"> - </w:t>
    </w:r>
    <w:r>
      <w:fldChar w:fldCharType="begin"/>
    </w:r>
    <w:r>
      <w:instrText xml:space="preserve"> SAVEDATE  \@ "yyyy"  \* MERGEFORMAT </w:instrText>
    </w:r>
    <w:r>
      <w:fldChar w:fldCharType="separate"/>
    </w:r>
    <w:r w:rsidR="000B615E">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590BF" w14:textId="61C8D988" w:rsidR="00882B63" w:rsidRPr="00882B63" w:rsidRDefault="00882B63" w:rsidP="00E859E3">
    <w:pPr>
      <w:pStyle w:val="Footer"/>
      <w:rPr>
        <w:szCs w:val="16"/>
      </w:rPr>
    </w:pPr>
    <w:r w:rsidRPr="00B31F19">
      <w:rPr>
        <w:rFonts w:ascii="Symbol" w:eastAsia="Symbol" w:hAnsi="Symbol" w:cs="Symbol"/>
      </w:rPr>
      <w:t>ã</w:t>
    </w:r>
    <w:r w:rsidR="007E6402">
      <w:t xml:space="preserve"> </w:t>
    </w:r>
    <w:sdt>
      <w:sdtPr>
        <w:alias w:val="Comments"/>
        <w:tag w:val=""/>
        <w:id w:val="305361487"/>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B615E">
      <w:rPr>
        <w:noProof/>
      </w:rPr>
      <w:t>2025</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52152" w14:textId="77777777" w:rsidR="00D26D1A" w:rsidRDefault="00D26D1A" w:rsidP="00710659">
      <w:pPr>
        <w:spacing w:after="0" w:line="240" w:lineRule="auto"/>
      </w:pPr>
      <w:r>
        <w:separator/>
      </w:r>
    </w:p>
    <w:p w14:paraId="1A3C1072" w14:textId="77777777" w:rsidR="00D26D1A" w:rsidRDefault="00D26D1A"/>
  </w:footnote>
  <w:footnote w:type="continuationSeparator" w:id="0">
    <w:p w14:paraId="44D6AFE7" w14:textId="77777777" w:rsidR="00D26D1A" w:rsidRDefault="00D26D1A" w:rsidP="00710659">
      <w:pPr>
        <w:spacing w:after="0" w:line="240" w:lineRule="auto"/>
      </w:pPr>
      <w:r>
        <w:continuationSeparator/>
      </w:r>
    </w:p>
    <w:p w14:paraId="7B26FAF2" w14:textId="77777777" w:rsidR="00D26D1A" w:rsidRDefault="00D26D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E840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90287151"/>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Content>
      <w:p w14:paraId="170E5270" w14:textId="788B4163" w:rsidR="00926CB2" w:rsidRDefault="00F64E09" w:rsidP="008402F2">
        <w:pPr>
          <w:pStyle w:val="PageHead"/>
        </w:pPr>
        <w:r>
          <w:t>Lab 2-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33476123">
    <w:abstractNumId w:val="5"/>
  </w:num>
  <w:num w:numId="2" w16cid:durableId="887960967">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46341884">
    <w:abstractNumId w:val="2"/>
  </w:num>
  <w:num w:numId="4" w16cid:durableId="1346439867">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07114432">
    <w:abstractNumId w:val="3"/>
  </w:num>
  <w:num w:numId="6" w16cid:durableId="1498809882">
    <w:abstractNumId w:val="0"/>
  </w:num>
  <w:num w:numId="7" w16cid:durableId="1416511822">
    <w:abstractNumId w:val="1"/>
  </w:num>
  <w:num w:numId="8" w16cid:durableId="539561095">
    <w:abstractNumId w:val="4"/>
    <w:lvlOverride w:ilvl="0">
      <w:lvl w:ilvl="0">
        <w:start w:val="1"/>
        <w:numFmt w:val="decimal"/>
        <w:lvlText w:val="Part %1:"/>
        <w:lvlJc w:val="left"/>
        <w:pPr>
          <w:tabs>
            <w:tab w:val="num" w:pos="1152"/>
          </w:tabs>
          <w:ind w:left="1152" w:hanging="792"/>
        </w:pPr>
        <w:rPr>
          <w:rFonts w:hint="default"/>
        </w:rPr>
      </w:lvl>
    </w:lvlOverride>
  </w:num>
  <w:num w:numId="9" w16cid:durableId="983389740">
    <w:abstractNumId w:val="3"/>
  </w:num>
  <w:num w:numId="10" w16cid:durableId="14883232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615E"/>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445E"/>
    <w:rsid w:val="00225E37"/>
    <w:rsid w:val="00231DCA"/>
    <w:rsid w:val="00235792"/>
    <w:rsid w:val="00236B79"/>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E3314"/>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F70"/>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05BE"/>
    <w:rsid w:val="005D2B29"/>
    <w:rsid w:val="005D354A"/>
    <w:rsid w:val="005D3E53"/>
    <w:rsid w:val="005D506C"/>
    <w:rsid w:val="005E3235"/>
    <w:rsid w:val="005E4176"/>
    <w:rsid w:val="005E4876"/>
    <w:rsid w:val="005E65B5"/>
    <w:rsid w:val="005E6C3A"/>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2D09"/>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777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8CE"/>
    <w:rsid w:val="00881B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C46"/>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513"/>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6D1A"/>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DF3AE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4E09"/>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75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17139A02"/>
    <w:rsid w:val="3D483D4F"/>
    <w:rsid w:val="5BD47996"/>
    <w:rsid w:val="7A1B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oui.ieee.org/oui.tx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22445E"/>
    <w:rsid w:val="002E3314"/>
    <w:rsid w:val="003A2D95"/>
    <w:rsid w:val="003A4721"/>
    <w:rsid w:val="004E136A"/>
    <w:rsid w:val="005E7E48"/>
    <w:rsid w:val="0066671B"/>
    <w:rsid w:val="00984544"/>
    <w:rsid w:val="00C36F19"/>
    <w:rsid w:val="00CB7513"/>
    <w:rsid w:val="00DC57D8"/>
    <w:rsid w:val="00DF1DF7"/>
    <w:rsid w:val="00DF3AEA"/>
    <w:rsid w:val="00EC7BED"/>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E185E-58A4-49FD-8C40-E42E6710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13</TotalTime>
  <Pages>6</Pages>
  <Words>1584</Words>
  <Characters>9035</Characters>
  <Application>Microsoft Office Word</Application>
  <DocSecurity>0</DocSecurity>
  <Lines>75</Lines>
  <Paragraphs>21</Paragraphs>
  <ScaleCrop>false</ScaleCrop>
  <Company>Cisco Systems, Inc.</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View Network Device MAC Addresses</dc:title>
  <dc:creator>Sukyi</dc:creator>
  <dc:description>2013</dc:description>
  <cp:lastModifiedBy>luqman bahrin</cp:lastModifiedBy>
  <cp:revision>9</cp:revision>
  <cp:lastPrinted>2019-10-04T14:10:00Z</cp:lastPrinted>
  <dcterms:created xsi:type="dcterms:W3CDTF">2019-12-03T00:05:00Z</dcterms:created>
  <dcterms:modified xsi:type="dcterms:W3CDTF">2025-04-21T01:01:00Z</dcterms:modified>
</cp:coreProperties>
</file>